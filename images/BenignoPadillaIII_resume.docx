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2062" w:tblpY="-356"/>
        <w:tblW w:w="46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519"/>
        <w:gridCol w:w="3452"/>
      </w:tblGrid>
      <w:tr w:rsidR="009424B8" w:rsidRPr="00565B06" w14:paraId="4F2B1C3A" w14:textId="77777777" w:rsidTr="00257CC1">
        <w:trPr>
          <w:trHeight w:val="1"/>
        </w:trPr>
        <w:tc>
          <w:tcPr>
            <w:tcW w:w="4519" w:type="dxa"/>
            <w:tcMar>
              <w:right w:w="144" w:type="dxa"/>
            </w:tcMar>
            <w:vAlign w:val="bottom"/>
          </w:tcPr>
          <w:p w14:paraId="168B7784" w14:textId="77777777" w:rsidR="00A573CB" w:rsidRPr="000556A8" w:rsidRDefault="00A573CB" w:rsidP="00257CC1">
            <w:pPr>
              <w:pStyle w:val="Title"/>
              <w:rPr>
                <w:sz w:val="44"/>
                <w:szCs w:val="44"/>
              </w:rPr>
            </w:pPr>
            <w:r w:rsidRPr="000556A8">
              <w:rPr>
                <w:sz w:val="44"/>
                <w:szCs w:val="44"/>
              </w:rPr>
              <w:t>Benigno</w:t>
            </w:r>
          </w:p>
          <w:p w14:paraId="068C391C" w14:textId="7F74B873" w:rsidR="00FE18B2" w:rsidRPr="00565B06" w:rsidRDefault="00A573CB" w:rsidP="00257CC1">
            <w:pPr>
              <w:pStyle w:val="Subtitle"/>
            </w:pPr>
            <w:r w:rsidRPr="000556A8">
              <w:rPr>
                <w:sz w:val="44"/>
                <w:szCs w:val="44"/>
              </w:rPr>
              <w:t>Padilla III</w:t>
            </w:r>
          </w:p>
        </w:tc>
        <w:tc>
          <w:tcPr>
            <w:tcW w:w="3452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horzAnchor="page" w:tblpY="544"/>
              <w:tblOverlap w:val="never"/>
              <w:tblW w:w="37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20"/>
              <w:gridCol w:w="349"/>
            </w:tblGrid>
            <w:tr w:rsidR="004B3ED2" w:rsidRPr="009D0878" w14:paraId="5A32E0C3" w14:textId="77777777" w:rsidTr="004B3ED2">
              <w:trPr>
                <w:trHeight w:val="84"/>
              </w:trPr>
              <w:tc>
                <w:tcPr>
                  <w:tcW w:w="342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C77A8A9" w14:textId="4ABFC0E5" w:rsidR="00323C3F" w:rsidRPr="00E302E3" w:rsidRDefault="00CC1B8B" w:rsidP="004B3ED2">
                  <w:pPr>
                    <w:pStyle w:val="ContactInfo"/>
                    <w:rPr>
                      <w:rFonts w:asciiTheme="majorHAnsi" w:hAnsiTheme="majorHAnsi"/>
                    </w:rPr>
                  </w:pPr>
                  <w:sdt>
                    <w:sdtPr>
                      <w:rPr>
                        <w:rFonts w:asciiTheme="majorHAnsi" w:hAnsiTheme="majorHAnsi"/>
                      </w:rPr>
                      <w:alias w:val="Enter address:"/>
                      <w:tag w:val="Enter address:"/>
                      <w:id w:val="966779368"/>
                      <w:placeholder>
                        <w:docPart w:val="191F45D1C720724084E8639BE18E7675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B9606C" w:rsidRPr="00E302E3">
                        <w:rPr>
                          <w:rFonts w:asciiTheme="majorHAnsi" w:hAnsiTheme="majorHAnsi"/>
                        </w:rPr>
                        <w:t xml:space="preserve">396 </w:t>
                      </w:r>
                      <w:r w:rsidR="005559EE" w:rsidRPr="00E302E3">
                        <w:rPr>
                          <w:rFonts w:asciiTheme="majorHAnsi" w:hAnsiTheme="majorHAnsi"/>
                        </w:rPr>
                        <w:t>FERNBANK ROAD</w:t>
                      </w:r>
                    </w:sdtContent>
                  </w:sdt>
                </w:p>
              </w:tc>
              <w:tc>
                <w:tcPr>
                  <w:tcW w:w="34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58E2BCB" w14:textId="77777777" w:rsidR="00323C3F" w:rsidRPr="009D0878" w:rsidRDefault="00323C3F" w:rsidP="004B3ED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C1E8907" wp14:editId="2A7B982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0BED5A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B3ED2" w:rsidRPr="009D0878" w14:paraId="232EE857" w14:textId="77777777" w:rsidTr="004B3ED2">
              <w:trPr>
                <w:trHeight w:val="93"/>
              </w:trPr>
              <w:sdt>
                <w:sdtPr>
                  <w:rPr>
                    <w:rFonts w:asciiTheme="majorHAnsi" w:hAnsiTheme="majorHAnsi"/>
                  </w:rPr>
                  <w:alias w:val="Enter phone:"/>
                  <w:tag w:val="Enter phone:"/>
                  <w:id w:val="-1849400302"/>
                  <w:placeholder>
                    <w:docPart w:val="06405788F61BF04382720DD8252AB33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20" w:type="dxa"/>
                      <w:tcMar>
                        <w:left w:w="720" w:type="dxa"/>
                        <w:right w:w="29" w:type="dxa"/>
                      </w:tcMar>
                    </w:tcPr>
                    <w:p w14:paraId="6CE586C2" w14:textId="77777777" w:rsidR="00323C3F" w:rsidRPr="00E302E3" w:rsidRDefault="005559EE" w:rsidP="004B3ED2">
                      <w:pPr>
                        <w:pStyle w:val="ContactInfo"/>
                        <w:rPr>
                          <w:rFonts w:asciiTheme="majorHAnsi" w:hAnsiTheme="majorHAnsi"/>
                        </w:rPr>
                      </w:pPr>
                      <w:r w:rsidRPr="00E302E3">
                        <w:rPr>
                          <w:rFonts w:asciiTheme="majorHAnsi" w:hAnsiTheme="majorHAnsi"/>
                        </w:rPr>
                        <w:t>1(413)3022798</w:t>
                      </w:r>
                    </w:p>
                  </w:tc>
                </w:sdtContent>
              </w:sdt>
              <w:tc>
                <w:tcPr>
                  <w:tcW w:w="349" w:type="dxa"/>
                  <w:tcMar>
                    <w:left w:w="0" w:type="dxa"/>
                    <w:right w:w="0" w:type="dxa"/>
                  </w:tcMar>
                </w:tcPr>
                <w:p w14:paraId="3C6FAC39" w14:textId="77777777" w:rsidR="00323C3F" w:rsidRPr="009D0878" w:rsidRDefault="00323C3F" w:rsidP="004B3ED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87E182" wp14:editId="11E328EC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249E0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MQrE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B3ED2" w:rsidRPr="009D0878" w14:paraId="1FE9936D" w14:textId="77777777" w:rsidTr="004B3ED2">
              <w:trPr>
                <w:trHeight w:val="84"/>
              </w:trPr>
              <w:sdt>
                <w:sdtPr>
                  <w:rPr>
                    <w:rFonts w:asciiTheme="majorHAnsi" w:hAnsiTheme="majorHAnsi"/>
                  </w:rPr>
                  <w:alias w:val="Enter email:"/>
                  <w:tag w:val="Enter email:"/>
                  <w:id w:val="-675184368"/>
                  <w:placeholder>
                    <w:docPart w:val="5A9509DFA9AB2B409221B7A8CCFDE5A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20" w:type="dxa"/>
                      <w:tcMar>
                        <w:left w:w="720" w:type="dxa"/>
                        <w:right w:w="29" w:type="dxa"/>
                      </w:tcMar>
                    </w:tcPr>
                    <w:p w14:paraId="59941F15" w14:textId="77777777" w:rsidR="00323C3F" w:rsidRPr="00E302E3" w:rsidRDefault="005559EE" w:rsidP="004B3ED2">
                      <w:pPr>
                        <w:pStyle w:val="ContactInfo"/>
                        <w:rPr>
                          <w:rFonts w:asciiTheme="majorHAnsi" w:hAnsiTheme="majorHAnsi"/>
                        </w:rPr>
                      </w:pPr>
                      <w:r w:rsidRPr="00E302E3">
                        <w:rPr>
                          <w:rFonts w:asciiTheme="majorHAnsi" w:hAnsiTheme="majorHAnsi"/>
                        </w:rPr>
                        <w:t>padillab@student.elms.edu</w:t>
                      </w:r>
                    </w:p>
                  </w:tc>
                </w:sdtContent>
              </w:sdt>
              <w:tc>
                <w:tcPr>
                  <w:tcW w:w="349" w:type="dxa"/>
                  <w:tcMar>
                    <w:left w:w="0" w:type="dxa"/>
                    <w:right w:w="0" w:type="dxa"/>
                  </w:tcMar>
                </w:tcPr>
                <w:p w14:paraId="22793B6D" w14:textId="77777777" w:rsidR="00323C3F" w:rsidRPr="009D0878" w:rsidRDefault="00323C3F" w:rsidP="004B3ED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2A5A067" wp14:editId="370771E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2AD3C3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B3ED2" w:rsidRPr="009D0878" w14:paraId="6B02C5FB" w14:textId="77777777" w:rsidTr="004B3ED2">
              <w:trPr>
                <w:trHeight w:val="583"/>
              </w:trPr>
              <w:sdt>
                <w:sdtPr>
                  <w:rPr>
                    <w:rFonts w:asciiTheme="majorHAnsi" w:hAnsiTheme="majorHAnsi"/>
                  </w:rPr>
                  <w:alias w:val="Enter LinkedIn profile:"/>
                  <w:tag w:val="Enter LinkedIn profile:"/>
                  <w:id w:val="1102843699"/>
                  <w:placeholder>
                    <w:docPart w:val="BBE02F51F83BE54AAB3FF5C28318DCF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420" w:type="dxa"/>
                      <w:tcMar>
                        <w:left w:w="720" w:type="dxa"/>
                        <w:right w:w="29" w:type="dxa"/>
                      </w:tcMar>
                    </w:tcPr>
                    <w:p w14:paraId="5EC9735E" w14:textId="1D25A74C" w:rsidR="00323C3F" w:rsidRPr="00E302E3" w:rsidRDefault="00803392" w:rsidP="004B3ED2">
                      <w:pPr>
                        <w:pStyle w:val="ContactInfo"/>
                        <w:rPr>
                          <w:rFonts w:asciiTheme="majorHAnsi" w:hAnsiTheme="majorHAnsi"/>
                        </w:rPr>
                      </w:pPr>
                      <w:r w:rsidRPr="00E302E3">
                        <w:rPr>
                          <w:rFonts w:asciiTheme="majorHAnsi" w:hAnsiTheme="majorHAnsi"/>
                        </w:rPr>
                        <w:t>https://www.linkedin.com/in/benigno-padilla-iii-1b04a111a/</w:t>
                      </w:r>
                    </w:p>
                  </w:tc>
                </w:sdtContent>
              </w:sdt>
              <w:tc>
                <w:tcPr>
                  <w:tcW w:w="349" w:type="dxa"/>
                  <w:tcMar>
                    <w:left w:w="0" w:type="dxa"/>
                    <w:right w:w="0" w:type="dxa"/>
                  </w:tcMar>
                </w:tcPr>
                <w:p w14:paraId="715BD4E2" w14:textId="77777777" w:rsidR="00323C3F" w:rsidRPr="009D0878" w:rsidRDefault="00323C3F" w:rsidP="004B3ED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3A86BC7" wp14:editId="5F3B7D1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3E7B4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4B3ED2" w:rsidRPr="009D0878" w14:paraId="6BED743D" w14:textId="77777777" w:rsidTr="004B3ED2">
              <w:trPr>
                <w:trHeight w:val="261"/>
              </w:trPr>
              <w:tc>
                <w:tcPr>
                  <w:tcW w:w="3420" w:type="dxa"/>
                  <w:tcMar>
                    <w:left w:w="720" w:type="dxa"/>
                    <w:right w:w="29" w:type="dxa"/>
                  </w:tcMar>
                </w:tcPr>
                <w:p w14:paraId="64720CF7" w14:textId="1974F653" w:rsidR="00323C3F" w:rsidRPr="00E302E3" w:rsidRDefault="00323C3F" w:rsidP="004B3ED2">
                  <w:pPr>
                    <w:pStyle w:val="ContactInfo"/>
                    <w:jc w:val="left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49" w:type="dxa"/>
                  <w:tcMar>
                    <w:left w:w="0" w:type="dxa"/>
                    <w:right w:w="0" w:type="dxa"/>
                  </w:tcMar>
                </w:tcPr>
                <w:p w14:paraId="06685765" w14:textId="77777777" w:rsidR="00323C3F" w:rsidRPr="009D0878" w:rsidRDefault="00323C3F" w:rsidP="004B3ED2">
                  <w:pPr>
                    <w:pStyle w:val="Icons"/>
                  </w:pPr>
                </w:p>
              </w:tc>
            </w:tr>
          </w:tbl>
          <w:p w14:paraId="0F912AFE" w14:textId="77777777" w:rsidR="00E5521B" w:rsidRPr="00565B06" w:rsidRDefault="00E5521B" w:rsidP="00257CC1">
            <w:pPr>
              <w:pStyle w:val="ContactInfo"/>
            </w:pPr>
          </w:p>
        </w:tc>
      </w:tr>
    </w:tbl>
    <w:tbl>
      <w:tblPr>
        <w:tblStyle w:val="PlainTable2"/>
        <w:tblW w:w="5428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50"/>
      </w:tblGrid>
      <w:tr w:rsidR="000E24AC" w:rsidRPr="00565B06" w14:paraId="1930552F" w14:textId="77777777" w:rsidTr="00A573CB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3E6C1A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554C922" wp14:editId="20B4DC1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240769" id="Objective in circle 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0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69EE7D4" w14:textId="77777777" w:rsidR="000E24AC" w:rsidRPr="00565B06" w:rsidRDefault="00CC1B8B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8831A27B8D7056438862BB9C469AD3C1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6E40A325" w14:textId="47AD6006" w:rsidR="00A77B4D" w:rsidRPr="005A334C" w:rsidRDefault="005A334C" w:rsidP="007850D1">
      <w:pPr>
        <w:rPr>
          <w:rFonts w:asciiTheme="majorHAnsi" w:hAnsiTheme="majorHAnsi"/>
        </w:rPr>
      </w:pPr>
      <w:r>
        <w:rPr>
          <w:rFonts w:asciiTheme="majorHAnsi" w:hAnsiTheme="majorHAnsi" w:cs="Helvetica"/>
          <w:color w:val="auto"/>
          <w:sz w:val="24"/>
          <w:szCs w:val="24"/>
        </w:rPr>
        <w:t>I</w:t>
      </w:r>
      <w:r w:rsidRPr="000556A8">
        <w:rPr>
          <w:rFonts w:asciiTheme="majorHAnsi" w:hAnsiTheme="majorHAnsi" w:cs="Helvetica"/>
          <w:color w:val="auto"/>
        </w:rPr>
        <w:t xml:space="preserve"> am a solid team player who offers a positive and cooperative attitude. I am looking for an opportunity to pursue my passion of technology. I am</w:t>
      </w:r>
      <w:r w:rsidR="007E64CC" w:rsidRPr="000556A8">
        <w:rPr>
          <w:rFonts w:asciiTheme="majorHAnsi" w:hAnsiTheme="majorHAnsi" w:cs="Helvetica"/>
          <w:color w:val="auto"/>
        </w:rPr>
        <w:t xml:space="preserve"> also personable and deadline-driven, l</w:t>
      </w:r>
      <w:r w:rsidRPr="000556A8">
        <w:rPr>
          <w:rFonts w:asciiTheme="majorHAnsi" w:hAnsiTheme="majorHAnsi" w:cs="Helvetica"/>
          <w:color w:val="auto"/>
        </w:rPr>
        <w:t>ooking to learn, grow, and mature in a solid company.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A24AD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0BFAFB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6B534A" wp14:editId="116712E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1DDB6" id="Education in circle 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4C3C67C" w14:textId="77777777" w:rsidR="00A77B4D" w:rsidRPr="00565B06" w:rsidRDefault="00CC1B8B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044F7EBCAF944EBF92AAF5E6DEB41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E1D814E" w14:textId="69ED0850" w:rsidR="007C0E0E" w:rsidRPr="00565B06" w:rsidRDefault="00247594" w:rsidP="00B47E1E">
      <w:pPr>
        <w:pStyle w:val="Heading2"/>
      </w:pPr>
      <w:r>
        <w:t>Associates in Computer Science</w:t>
      </w:r>
      <w:r w:rsidR="007C0E0E" w:rsidRPr="00565B06">
        <w:t xml:space="preserve"> |</w:t>
      </w:r>
      <w:r w:rsidR="00531B1A">
        <w:rPr>
          <w:rStyle w:val="Emphasis"/>
        </w:rPr>
        <w:t>Springfield Technical Community College</w:t>
      </w:r>
    </w:p>
    <w:p w14:paraId="3CF66274" w14:textId="419FA3AD" w:rsidR="007C0E0E" w:rsidRPr="00565B06" w:rsidRDefault="00531B1A" w:rsidP="004F199F">
      <w:pPr>
        <w:pStyle w:val="Heading3"/>
      </w:pPr>
      <w:r>
        <w:t>2013</w:t>
      </w:r>
      <w:r w:rsidR="007C0E0E" w:rsidRPr="00565B06">
        <w:t xml:space="preserve"> – </w:t>
      </w:r>
      <w:r>
        <w:t>2016</w:t>
      </w:r>
    </w:p>
    <w:p w14:paraId="532BE32B" w14:textId="6423E9D3" w:rsidR="000E24AC" w:rsidRPr="00E302E3" w:rsidRDefault="00BD642D" w:rsidP="007850D1">
      <w:pPr>
        <w:rPr>
          <w:rFonts w:asciiTheme="majorHAnsi" w:hAnsiTheme="majorHAnsi"/>
        </w:rPr>
      </w:pPr>
      <w:r w:rsidRPr="00E302E3">
        <w:rPr>
          <w:rFonts w:asciiTheme="majorHAnsi" w:hAnsiTheme="majorHAnsi"/>
        </w:rPr>
        <w:t>GPA 3.85, Honor Society and Phi Theta Kappa member</w:t>
      </w:r>
      <w:r w:rsidR="003C47AA" w:rsidRPr="00E302E3">
        <w:rPr>
          <w:rFonts w:asciiTheme="majorHAnsi" w:hAnsiTheme="majorHAnsi"/>
        </w:rPr>
        <w:t xml:space="preserve">; Student Ambassador 2013, </w:t>
      </w:r>
      <w:r w:rsidR="00B14DD8">
        <w:rPr>
          <w:rFonts w:asciiTheme="majorHAnsi" w:hAnsiTheme="majorHAnsi"/>
        </w:rPr>
        <w:t>SGA</w:t>
      </w:r>
      <w:r w:rsidR="00C7620B">
        <w:rPr>
          <w:rFonts w:asciiTheme="majorHAnsi" w:hAnsiTheme="majorHAnsi"/>
        </w:rPr>
        <w:t xml:space="preserve"> (Student Government)</w:t>
      </w:r>
      <w:r w:rsidR="00B14DD8">
        <w:rPr>
          <w:rFonts w:asciiTheme="majorHAnsi" w:hAnsiTheme="majorHAnsi"/>
        </w:rPr>
        <w:t xml:space="preserve">, </w:t>
      </w:r>
      <w:r w:rsidR="003C47AA" w:rsidRPr="00E302E3">
        <w:rPr>
          <w:rFonts w:asciiTheme="majorHAnsi" w:hAnsiTheme="majorHAnsi"/>
        </w:rPr>
        <w:t xml:space="preserve">Dean’s List 2013 – 2016. </w:t>
      </w:r>
    </w:p>
    <w:p w14:paraId="06146F4F" w14:textId="5365F84E" w:rsidR="00BD642D" w:rsidRPr="000E4F77" w:rsidRDefault="00BD642D" w:rsidP="007850D1">
      <w:pPr>
        <w:rPr>
          <w:rFonts w:asciiTheme="majorHAnsi" w:hAnsiTheme="majorHAnsi"/>
        </w:rPr>
      </w:pPr>
      <w:r w:rsidRPr="000E4F77">
        <w:rPr>
          <w:rFonts w:asciiTheme="majorHAnsi" w:hAnsiTheme="majorHAnsi"/>
        </w:rPr>
        <w:t xml:space="preserve">Graduated Magna Cum Laude </w:t>
      </w:r>
    </w:p>
    <w:p w14:paraId="55B6B918" w14:textId="51536240" w:rsidR="007C0E0E" w:rsidRPr="00565B06" w:rsidRDefault="00247594" w:rsidP="00B47E1E">
      <w:pPr>
        <w:pStyle w:val="Heading2"/>
      </w:pPr>
      <w:r>
        <w:t>Undergraduate</w:t>
      </w:r>
      <w:r w:rsidR="007C0E0E" w:rsidRPr="00565B06">
        <w:t xml:space="preserve"> | </w:t>
      </w:r>
      <w:r>
        <w:rPr>
          <w:rStyle w:val="Emphasis"/>
        </w:rPr>
        <w:t xml:space="preserve">College of Our Lady </w:t>
      </w:r>
      <w:r w:rsidR="00A879C8">
        <w:rPr>
          <w:rStyle w:val="Emphasis"/>
        </w:rPr>
        <w:t xml:space="preserve">of </w:t>
      </w:r>
      <w:r w:rsidR="001202BE">
        <w:rPr>
          <w:rStyle w:val="Emphasis"/>
        </w:rPr>
        <w:t xml:space="preserve">the </w:t>
      </w:r>
      <w:r>
        <w:rPr>
          <w:rStyle w:val="Emphasis"/>
        </w:rPr>
        <w:t>Elms</w:t>
      </w:r>
    </w:p>
    <w:p w14:paraId="5DE7AAB4" w14:textId="1E089815" w:rsidR="007C0E0E" w:rsidRPr="00565B06" w:rsidRDefault="00247594" w:rsidP="004F199F">
      <w:pPr>
        <w:pStyle w:val="Heading3"/>
      </w:pPr>
      <w:r>
        <w:t>2016</w:t>
      </w:r>
      <w:r w:rsidR="007C0E0E" w:rsidRPr="00565B06">
        <w:t xml:space="preserve"> – </w:t>
      </w:r>
      <w:r>
        <w:t>Present</w:t>
      </w:r>
    </w:p>
    <w:p w14:paraId="1B8CA531" w14:textId="6E47B36B" w:rsidR="007C0E0E" w:rsidRPr="000E4F77" w:rsidRDefault="00F4641E" w:rsidP="007C0E0E">
      <w:pPr>
        <w:rPr>
          <w:rFonts w:asciiTheme="majorHAnsi" w:hAnsiTheme="majorHAnsi"/>
        </w:rPr>
      </w:pPr>
      <w:r w:rsidRPr="000E4F77">
        <w:rPr>
          <w:rFonts w:asciiTheme="majorHAnsi" w:hAnsiTheme="majorHAnsi"/>
        </w:rPr>
        <w:t xml:space="preserve">GPA 3.88, Dean’s List </w:t>
      </w:r>
      <w:r w:rsidR="00691066" w:rsidRPr="000E4F77">
        <w:rPr>
          <w:rFonts w:asciiTheme="majorHAnsi" w:hAnsiTheme="majorHAnsi"/>
        </w:rPr>
        <w:t>2016 – Present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6A1F918" w14:textId="77777777" w:rsidTr="00DB5FA9">
        <w:tc>
          <w:tcPr>
            <w:tcW w:w="725" w:type="dxa"/>
            <w:tcMar>
              <w:right w:w="216" w:type="dxa"/>
            </w:tcMar>
            <w:vAlign w:val="bottom"/>
          </w:tcPr>
          <w:p w14:paraId="7DAA0E8E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4DEE28" wp14:editId="5AB6492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BEE85E" id="Experience in circle 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FFD61E8" w14:textId="77777777" w:rsidR="005E088C" w:rsidRPr="00565B06" w:rsidRDefault="00CC1B8B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0ED4EFF1E2E934E97361D7A139AD44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431B7095" w14:textId="19367702" w:rsidR="00DB5FA9" w:rsidRPr="00565B06" w:rsidRDefault="00DB5FA9" w:rsidP="00DB5FA9">
      <w:pPr>
        <w:pStyle w:val="Heading2"/>
      </w:pPr>
      <w:r>
        <w:t>Work-Study</w:t>
      </w:r>
      <w:r w:rsidRPr="00565B06">
        <w:t xml:space="preserve"> | </w:t>
      </w:r>
      <w:r>
        <w:rPr>
          <w:rStyle w:val="Emphasis"/>
        </w:rPr>
        <w:t>Springfield Technical Community College</w:t>
      </w:r>
    </w:p>
    <w:p w14:paraId="0EBADCFF" w14:textId="77777777" w:rsidR="00DB5FA9" w:rsidRDefault="00DB5FA9" w:rsidP="00DB5FA9">
      <w:pPr>
        <w:pStyle w:val="Heading3"/>
      </w:pPr>
      <w:r>
        <w:t>2014</w:t>
      </w:r>
      <w:r w:rsidRPr="00565B06">
        <w:t xml:space="preserve"> – </w:t>
      </w:r>
      <w:r>
        <w:t>2016</w:t>
      </w:r>
    </w:p>
    <w:p w14:paraId="54BFB851" w14:textId="267C74EE" w:rsidR="00DB5FA9" w:rsidRPr="004B6597" w:rsidRDefault="008659FD" w:rsidP="004B6597">
      <w:pPr>
        <w:rPr>
          <w:rFonts w:asciiTheme="majorHAnsi" w:hAnsiTheme="majorHAnsi"/>
        </w:rPr>
      </w:pPr>
      <w:r w:rsidRPr="000E4F77">
        <w:rPr>
          <w:rFonts w:asciiTheme="majorHAnsi" w:hAnsiTheme="majorHAnsi"/>
        </w:rPr>
        <w:t xml:space="preserve">Assist </w:t>
      </w:r>
      <w:r w:rsidR="00DB5FA9" w:rsidRPr="000E4F77">
        <w:rPr>
          <w:rFonts w:asciiTheme="majorHAnsi" w:hAnsiTheme="majorHAnsi"/>
        </w:rPr>
        <w:t>with sale</w:t>
      </w:r>
      <w:r w:rsidR="00AA6A94" w:rsidRPr="000E4F77">
        <w:rPr>
          <w:rFonts w:asciiTheme="majorHAnsi" w:hAnsiTheme="majorHAnsi"/>
        </w:rPr>
        <w:t xml:space="preserve">s of event tickets, organizing events, </w:t>
      </w:r>
      <w:r w:rsidRPr="000E4F77">
        <w:rPr>
          <w:rFonts w:asciiTheme="majorHAnsi" w:hAnsiTheme="majorHAnsi"/>
        </w:rPr>
        <w:t>taking calls and filing reports.</w:t>
      </w:r>
      <w:r w:rsidR="00047212">
        <w:rPr>
          <w:rFonts w:asciiTheme="majorHAnsi" w:hAnsiTheme="majorHAnsi"/>
        </w:rPr>
        <w:t xml:space="preserve"> </w:t>
      </w:r>
      <w:r w:rsidR="004B6597">
        <w:rPr>
          <w:rFonts w:asciiTheme="majorHAnsi" w:hAnsiTheme="majorHAnsi"/>
        </w:rPr>
        <w:t xml:space="preserve">Assist in organizing </w:t>
      </w:r>
      <w:r w:rsidR="00047212">
        <w:rPr>
          <w:rFonts w:asciiTheme="majorHAnsi" w:hAnsiTheme="majorHAnsi"/>
        </w:rPr>
        <w:t>New Student Orientation Day</w:t>
      </w:r>
      <w:r w:rsidR="004B6597">
        <w:rPr>
          <w:rFonts w:asciiTheme="majorHAnsi" w:hAnsiTheme="majorHAnsi"/>
        </w:rPr>
        <w:t>.</w:t>
      </w:r>
    </w:p>
    <w:p w14:paraId="3F69562C" w14:textId="77777777" w:rsidR="00DB5FA9" w:rsidRPr="00565B06" w:rsidRDefault="00DB5FA9" w:rsidP="00DB5FA9">
      <w:pPr>
        <w:pStyle w:val="Heading2"/>
      </w:pPr>
      <w:r>
        <w:t>Student Trustee</w:t>
      </w:r>
      <w:r w:rsidRPr="00565B06">
        <w:t xml:space="preserve"> | </w:t>
      </w:r>
      <w:r>
        <w:rPr>
          <w:rStyle w:val="Emphasis"/>
        </w:rPr>
        <w:t>Springfield Technical Community College</w:t>
      </w:r>
    </w:p>
    <w:p w14:paraId="471BA7F5" w14:textId="77777777" w:rsidR="00DB5FA9" w:rsidRPr="00565B06" w:rsidRDefault="00DB5FA9" w:rsidP="00DB5FA9">
      <w:pPr>
        <w:pStyle w:val="Heading3"/>
      </w:pPr>
      <w:r>
        <w:t>2014</w:t>
      </w:r>
      <w:r w:rsidRPr="00565B06">
        <w:t xml:space="preserve"> – </w:t>
      </w:r>
      <w:r>
        <w:t>2016</w:t>
      </w:r>
    </w:p>
    <w:p w14:paraId="06352216" w14:textId="24F9C407" w:rsidR="00DB5FA9" w:rsidRPr="000556A8" w:rsidRDefault="00A8673E" w:rsidP="000556A8">
      <w:pPr>
        <w:rPr>
          <w:rFonts w:asciiTheme="majorHAnsi" w:hAnsiTheme="majorHAnsi"/>
        </w:rPr>
      </w:pPr>
      <w:r w:rsidRPr="000556A8">
        <w:rPr>
          <w:rFonts w:asciiTheme="majorHAnsi" w:hAnsiTheme="majorHAnsi"/>
        </w:rPr>
        <w:t>Represent</w:t>
      </w:r>
      <w:r w:rsidR="008219C6" w:rsidRPr="000556A8">
        <w:rPr>
          <w:rFonts w:asciiTheme="majorHAnsi" w:hAnsiTheme="majorHAnsi"/>
        </w:rPr>
        <w:t xml:space="preserve"> the Student Body, Attended Board Meetings, </w:t>
      </w:r>
      <w:r w:rsidR="005C13E7">
        <w:rPr>
          <w:rFonts w:asciiTheme="majorHAnsi" w:hAnsiTheme="majorHAnsi"/>
        </w:rPr>
        <w:t>Member of the Search C</w:t>
      </w:r>
      <w:r w:rsidR="000556A8" w:rsidRPr="000556A8">
        <w:rPr>
          <w:rFonts w:asciiTheme="majorHAnsi" w:hAnsiTheme="majorHAnsi"/>
        </w:rPr>
        <w:t>ommittees for the Vice-President and President of S.T.C.C.</w:t>
      </w:r>
      <w:bookmarkStart w:id="0" w:name="_GoBack"/>
      <w:bookmarkEnd w:id="0"/>
    </w:p>
    <w:p w14:paraId="3B3237BA" w14:textId="77777777" w:rsidR="00DB5FA9" w:rsidRDefault="00DB5FA9" w:rsidP="00DB5FA9">
      <w:pPr>
        <w:pStyle w:val="Heading2"/>
      </w:pPr>
      <w:r>
        <w:t>Work-Study</w:t>
      </w:r>
      <w:r w:rsidRPr="00565B06">
        <w:t xml:space="preserve"> | </w:t>
      </w:r>
      <w:r>
        <w:rPr>
          <w:rStyle w:val="Emphasis"/>
        </w:rPr>
        <w:t>College of Our Lady of the Elms</w:t>
      </w:r>
    </w:p>
    <w:p w14:paraId="0B0730E8" w14:textId="1090A0C8" w:rsidR="00DB5FA9" w:rsidRPr="00565B06" w:rsidRDefault="00DB5FA9" w:rsidP="00DB5FA9">
      <w:pPr>
        <w:pStyle w:val="Heading3"/>
      </w:pPr>
      <w:r>
        <w:t xml:space="preserve">2017 - </w:t>
      </w:r>
    </w:p>
    <w:p w14:paraId="2E367F1C" w14:textId="77D04422" w:rsidR="005E088C" w:rsidRPr="00565B06" w:rsidRDefault="00DB5FA9" w:rsidP="00DB5FA9">
      <w:r>
        <w:t>Lab tech</w:t>
      </w:r>
      <w:r w:rsidR="00AA3257">
        <w:t xml:space="preserve"> – maintain the operation of computers in the lab</w:t>
      </w:r>
      <w:r w:rsidR="00A8673E">
        <w:t>, and assist students with any questions regarding their homework.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10D4DD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BB72BDC" w14:textId="77777777" w:rsidR="00143224" w:rsidRPr="00565B06" w:rsidRDefault="00075B13" w:rsidP="000855AB">
            <w:pPr>
              <w:pStyle w:val="Icons"/>
              <w:jc w:val="left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E202D3D" wp14:editId="5374441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35251" id="Skills in circle 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D1A9D32" w14:textId="77777777" w:rsidR="00143224" w:rsidRPr="00565B06" w:rsidRDefault="00CC1B8B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65A665DA7EA204AA9A843BB69692D8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467"/>
        <w:gridCol w:w="4173"/>
      </w:tblGrid>
      <w:tr w:rsidR="00143224" w:rsidRPr="00565B06" w14:paraId="01B729CE" w14:textId="77777777" w:rsidTr="00A86CF3">
        <w:trPr>
          <w:trHeight w:val="972"/>
        </w:trPr>
        <w:tc>
          <w:tcPr>
            <w:tcW w:w="4467" w:type="dxa"/>
          </w:tcPr>
          <w:p w14:paraId="2B3298BE" w14:textId="4C4A1BCA" w:rsidR="008659FD" w:rsidRPr="000556A8" w:rsidRDefault="008659FD" w:rsidP="008659FD">
            <w:pPr>
              <w:rPr>
                <w:rFonts w:asciiTheme="majorHAnsi" w:hAnsiTheme="majorHAnsi"/>
              </w:rPr>
            </w:pPr>
            <w:r w:rsidRPr="000556A8">
              <w:rPr>
                <w:rFonts w:asciiTheme="majorHAnsi" w:hAnsiTheme="majorHAnsi"/>
              </w:rPr>
              <w:t>Bilingual</w:t>
            </w:r>
          </w:p>
          <w:p w14:paraId="0D53F1A2" w14:textId="01E7D835" w:rsidR="00A879C8" w:rsidRPr="000556A8" w:rsidRDefault="00A86CF3" w:rsidP="008659FD">
            <w:pPr>
              <w:rPr>
                <w:rFonts w:asciiTheme="majorHAnsi" w:eastAsia="Times New Roman" w:hAnsiTheme="majorHAnsi"/>
                <w:color w:val="auto"/>
              </w:rPr>
            </w:pPr>
            <w:r>
              <w:rPr>
                <w:rFonts w:asciiTheme="majorHAnsi" w:eastAsia="Times New Roman" w:hAnsiTheme="majorHAnsi"/>
              </w:rPr>
              <w:t>Problem-solver</w:t>
            </w:r>
          </w:p>
          <w:p w14:paraId="1A5E2836" w14:textId="2B8BAB2B" w:rsidR="00A879C8" w:rsidRPr="000556A8" w:rsidRDefault="00BD642D" w:rsidP="008659FD">
            <w:pPr>
              <w:rPr>
                <w:rFonts w:asciiTheme="majorHAnsi" w:eastAsia="Times New Roman" w:hAnsiTheme="majorHAnsi"/>
                <w:color w:val="auto"/>
              </w:rPr>
            </w:pPr>
            <w:r w:rsidRPr="000556A8">
              <w:rPr>
                <w:rFonts w:asciiTheme="majorHAnsi" w:eastAsia="Times New Roman" w:hAnsiTheme="majorHAnsi"/>
              </w:rPr>
              <w:t>Responsible</w:t>
            </w:r>
          </w:p>
          <w:p w14:paraId="38C2DF9A" w14:textId="2AA6CCEC" w:rsidR="000855AB" w:rsidRPr="000556A8" w:rsidRDefault="000855AB" w:rsidP="008659FD">
            <w:pPr>
              <w:rPr>
                <w:rFonts w:asciiTheme="majorHAnsi" w:hAnsiTheme="majorHAnsi"/>
              </w:rPr>
            </w:pPr>
            <w:r w:rsidRPr="000556A8">
              <w:rPr>
                <w:rFonts w:asciiTheme="majorHAnsi" w:hAnsiTheme="majorHAnsi"/>
              </w:rPr>
              <w:t>Vast technical knowledge</w:t>
            </w:r>
            <w:r w:rsidR="00A86CF3">
              <w:rPr>
                <w:rFonts w:asciiTheme="majorHAnsi" w:hAnsiTheme="majorHAnsi"/>
              </w:rPr>
              <w:t>*</w:t>
            </w:r>
          </w:p>
          <w:p w14:paraId="1BCBB40B" w14:textId="77777777" w:rsidR="000855AB" w:rsidRPr="000556A8" w:rsidRDefault="000855AB" w:rsidP="008659FD">
            <w:pPr>
              <w:rPr>
                <w:rFonts w:asciiTheme="majorHAnsi" w:hAnsiTheme="majorHAnsi"/>
              </w:rPr>
            </w:pPr>
            <w:r w:rsidRPr="000556A8">
              <w:rPr>
                <w:rFonts w:asciiTheme="majorHAnsi" w:hAnsiTheme="majorHAnsi"/>
              </w:rPr>
              <w:lastRenderedPageBreak/>
              <w:t>Website programming</w:t>
            </w:r>
          </w:p>
          <w:p w14:paraId="3D8B5C45" w14:textId="77777777" w:rsidR="000855AB" w:rsidRPr="008659FD" w:rsidRDefault="000855AB" w:rsidP="008659FD">
            <w:pPr>
              <w:rPr>
                <w:rFonts w:asciiTheme="majorHAnsi" w:hAnsiTheme="majorHAnsi"/>
                <w:sz w:val="24"/>
                <w:szCs w:val="24"/>
              </w:rPr>
            </w:pPr>
            <w:r w:rsidRPr="008659FD">
              <w:rPr>
                <w:rFonts w:asciiTheme="majorHAnsi" w:hAnsiTheme="majorHAnsi"/>
                <w:sz w:val="24"/>
                <w:szCs w:val="24"/>
              </w:rPr>
              <w:t xml:space="preserve">Computer Trouble shooting proficiency </w:t>
            </w:r>
          </w:p>
          <w:p w14:paraId="11502FE5" w14:textId="358C82A2" w:rsidR="00A86CF3" w:rsidRDefault="00A86CF3" w:rsidP="000855A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/>
                <w:sz w:val="24"/>
                <w:szCs w:val="24"/>
              </w:rPr>
            </w:pPr>
            <w:r w:rsidRPr="000556A8">
              <w:rPr>
                <w:rFonts w:asciiTheme="majorHAnsi" w:hAnsiTheme="majorHAnsi"/>
              </w:rPr>
              <w:t>Self-Motivated</w:t>
            </w:r>
          </w:p>
          <w:p w14:paraId="11AAD95F" w14:textId="77777777" w:rsidR="000855AB" w:rsidRDefault="000855AB" w:rsidP="000855A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488FA6" w14:textId="2059C672" w:rsidR="00A86CF3" w:rsidRPr="00565B06" w:rsidRDefault="00A86CF3" w:rsidP="000855A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  <w:r>
              <w:rPr>
                <w:rFonts w:asciiTheme="majorHAnsi" w:hAnsiTheme="majorHAnsi"/>
                <w:sz w:val="24"/>
                <w:szCs w:val="24"/>
              </w:rPr>
              <w:t>*Additional skills list</w:t>
            </w:r>
            <w:r w:rsidR="005C13E7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on LinkedIn profile</w:t>
            </w:r>
          </w:p>
        </w:tc>
        <w:tc>
          <w:tcPr>
            <w:tcW w:w="4173" w:type="dxa"/>
            <w:tcMar>
              <w:left w:w="576" w:type="dxa"/>
            </w:tcMar>
          </w:tcPr>
          <w:p w14:paraId="657F7E84" w14:textId="4D64F80A" w:rsidR="00A879C8" w:rsidRPr="000556A8" w:rsidRDefault="00A86CF3" w:rsidP="008659FD">
            <w:p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Leadership</w:t>
            </w:r>
            <w:r w:rsidRPr="000556A8">
              <w:rPr>
                <w:rFonts w:asciiTheme="majorHAnsi" w:hAnsiTheme="majorHAnsi"/>
              </w:rPr>
              <w:t xml:space="preserve"> </w:t>
            </w:r>
          </w:p>
          <w:p w14:paraId="71ACE1DA" w14:textId="46D23C96" w:rsidR="00A879C8" w:rsidRPr="000556A8" w:rsidRDefault="00A879C8" w:rsidP="008659FD">
            <w:pPr>
              <w:rPr>
                <w:rFonts w:asciiTheme="majorHAnsi" w:hAnsiTheme="majorHAnsi"/>
                <w:color w:val="auto"/>
              </w:rPr>
            </w:pPr>
            <w:r w:rsidRPr="000556A8">
              <w:rPr>
                <w:rFonts w:asciiTheme="majorHAnsi" w:hAnsiTheme="majorHAnsi"/>
              </w:rPr>
              <w:t>Willingness to Learn</w:t>
            </w:r>
          </w:p>
          <w:p w14:paraId="193320F2" w14:textId="77777777" w:rsidR="00A56975" w:rsidRDefault="00A56975" w:rsidP="008659FD">
            <w:pPr>
              <w:rPr>
                <w:rFonts w:asciiTheme="majorHAnsi" w:hAnsiTheme="majorHAnsi"/>
              </w:rPr>
            </w:pPr>
            <w:r w:rsidRPr="000556A8">
              <w:rPr>
                <w:rFonts w:asciiTheme="majorHAnsi" w:hAnsiTheme="majorHAnsi"/>
              </w:rPr>
              <w:t xml:space="preserve">Teamwork </w:t>
            </w:r>
          </w:p>
          <w:p w14:paraId="73EC9688" w14:textId="791A6589" w:rsidR="00A879C8" w:rsidRPr="000556A8" w:rsidRDefault="00A56975" w:rsidP="008659FD">
            <w:pPr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(cont’d)</w:t>
            </w:r>
          </w:p>
          <w:p w14:paraId="4E47245E" w14:textId="47F7FF29" w:rsidR="000556A8" w:rsidRDefault="008659FD" w:rsidP="008659FD">
            <w:pPr>
              <w:rPr>
                <w:rFonts w:asciiTheme="majorHAnsi" w:hAnsiTheme="majorHAnsi"/>
              </w:rPr>
            </w:pPr>
            <w:r w:rsidRPr="000556A8">
              <w:rPr>
                <w:rFonts w:asciiTheme="majorHAnsi" w:hAnsiTheme="majorHAnsi"/>
              </w:rPr>
              <w:lastRenderedPageBreak/>
              <w:t>Strong organizational skills</w:t>
            </w:r>
          </w:p>
          <w:p w14:paraId="336696E2" w14:textId="5C29ADFD" w:rsidR="00F904FC" w:rsidRPr="00565B06" w:rsidRDefault="00A56975" w:rsidP="008659FD">
            <w:r w:rsidRPr="000556A8">
              <w:rPr>
                <w:rFonts w:asciiTheme="majorHAnsi" w:hAnsiTheme="majorHAnsi"/>
              </w:rPr>
              <w:t>Sensitivity/Awareness</w:t>
            </w:r>
          </w:p>
        </w:tc>
      </w:tr>
      <w:tr w:rsidR="00A879C8" w:rsidRPr="00565B06" w14:paraId="614DE7C7" w14:textId="77777777" w:rsidTr="00A879C8">
        <w:tc>
          <w:tcPr>
            <w:tcW w:w="4467" w:type="dxa"/>
          </w:tcPr>
          <w:p w14:paraId="7C8196D0" w14:textId="1A4B027E" w:rsidR="00A879C8" w:rsidRPr="00A879C8" w:rsidRDefault="00A879C8" w:rsidP="00A879C8">
            <w:pPr>
              <w:pStyle w:val="Heading3"/>
              <w:outlineLvl w:val="2"/>
              <w:rPr>
                <w:rFonts w:eastAsia="Times New Roman"/>
              </w:rPr>
            </w:pPr>
          </w:p>
        </w:tc>
        <w:tc>
          <w:tcPr>
            <w:tcW w:w="4173" w:type="dxa"/>
            <w:tcMar>
              <w:left w:w="576" w:type="dxa"/>
            </w:tcMar>
          </w:tcPr>
          <w:p w14:paraId="1283B1EF" w14:textId="77777777" w:rsidR="00A879C8" w:rsidRDefault="00A879C8" w:rsidP="00A879C8">
            <w:pPr>
              <w:pStyle w:val="Heading3"/>
              <w:outlineLvl w:val="2"/>
              <w:rPr>
                <w:rFonts w:eastAsia="Times New Roman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C3DE777" w14:textId="77777777" w:rsidTr="00A573CB">
        <w:trPr>
          <w:trHeight w:val="639"/>
        </w:trPr>
        <w:tc>
          <w:tcPr>
            <w:tcW w:w="725" w:type="dxa"/>
            <w:tcMar>
              <w:right w:w="216" w:type="dxa"/>
            </w:tcMar>
            <w:vAlign w:val="bottom"/>
          </w:tcPr>
          <w:p w14:paraId="6ACB852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E660D43" wp14:editId="1C179F6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F6D8E" id="Activities in circle 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CC0D1D0" w14:textId="77777777" w:rsidR="00AC7C34" w:rsidRPr="00565B06" w:rsidRDefault="00CC1B8B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91D4219F9705344C9DA56CE28ED2195B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5DE57DF8" w14:textId="4535C7F8" w:rsidR="00316CE4" w:rsidRPr="00565B06" w:rsidRDefault="00BF5C80" w:rsidP="00316CE4">
      <w:r>
        <w:t>Did charity work for the 7</w:t>
      </w:r>
      <w:r w:rsidRPr="00BF5C80">
        <w:rPr>
          <w:vertAlign w:val="superscript"/>
        </w:rPr>
        <w:t>th</w:t>
      </w:r>
      <w:r>
        <w:t xml:space="preserve"> Annual Fight for Air, 2014; </w:t>
      </w:r>
      <w:r w:rsidR="00367120">
        <w:t xml:space="preserve">and, </w:t>
      </w:r>
      <w:r>
        <w:t>p</w:t>
      </w:r>
      <w:r w:rsidR="006B2560">
        <w:t>articipated in Extra-Life, 2016.</w:t>
      </w:r>
    </w:p>
    <w:sectPr w:rsidR="00316CE4" w:rsidRPr="00565B06" w:rsidSect="00FE18B2">
      <w:footerReference w:type="default" r:id="rId8"/>
      <w:headerReference w:type="first" r:id="rId9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1F108" w14:textId="77777777" w:rsidR="00CC1B8B" w:rsidRDefault="00CC1B8B" w:rsidP="00F534FB">
      <w:pPr>
        <w:spacing w:after="0"/>
      </w:pPr>
      <w:r>
        <w:separator/>
      </w:r>
    </w:p>
  </w:endnote>
  <w:endnote w:type="continuationSeparator" w:id="0">
    <w:p w14:paraId="5374E6E8" w14:textId="77777777" w:rsidR="00CC1B8B" w:rsidRDefault="00CC1B8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AB6AC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3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504D3" w14:textId="77777777" w:rsidR="00CC1B8B" w:rsidRDefault="00CC1B8B" w:rsidP="00F534FB">
      <w:pPr>
        <w:spacing w:after="0"/>
      </w:pPr>
      <w:r>
        <w:separator/>
      </w:r>
    </w:p>
  </w:footnote>
  <w:footnote w:type="continuationSeparator" w:id="0">
    <w:p w14:paraId="5629822E" w14:textId="77777777" w:rsidR="00CC1B8B" w:rsidRDefault="00CC1B8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70459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CFA3CA5" wp14:editId="76F5358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7" name="Rectangle 7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B986C2" id="Rectangle 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EE"/>
    <w:rsid w:val="00002750"/>
    <w:rsid w:val="00004D4E"/>
    <w:rsid w:val="00011895"/>
    <w:rsid w:val="00013818"/>
    <w:rsid w:val="00024730"/>
    <w:rsid w:val="000348ED"/>
    <w:rsid w:val="00040CF1"/>
    <w:rsid w:val="0004158B"/>
    <w:rsid w:val="00047212"/>
    <w:rsid w:val="00051DFD"/>
    <w:rsid w:val="000556A8"/>
    <w:rsid w:val="00056FE7"/>
    <w:rsid w:val="000570FF"/>
    <w:rsid w:val="00057244"/>
    <w:rsid w:val="0006454B"/>
    <w:rsid w:val="00075B13"/>
    <w:rsid w:val="000855AB"/>
    <w:rsid w:val="00092692"/>
    <w:rsid w:val="00096203"/>
    <w:rsid w:val="000A0229"/>
    <w:rsid w:val="000E24AC"/>
    <w:rsid w:val="000E4A73"/>
    <w:rsid w:val="000E4F77"/>
    <w:rsid w:val="000F79EA"/>
    <w:rsid w:val="001202BE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7594"/>
    <w:rsid w:val="0025163F"/>
    <w:rsid w:val="00254330"/>
    <w:rsid w:val="00257CC1"/>
    <w:rsid w:val="00260F01"/>
    <w:rsid w:val="00270FD8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7120"/>
    <w:rsid w:val="00383057"/>
    <w:rsid w:val="0039703C"/>
    <w:rsid w:val="003974BB"/>
    <w:rsid w:val="003A091E"/>
    <w:rsid w:val="003C47AA"/>
    <w:rsid w:val="003E5D64"/>
    <w:rsid w:val="00403149"/>
    <w:rsid w:val="004037EF"/>
    <w:rsid w:val="00405BAD"/>
    <w:rsid w:val="004113D8"/>
    <w:rsid w:val="00416463"/>
    <w:rsid w:val="00423827"/>
    <w:rsid w:val="00437B8B"/>
    <w:rsid w:val="00440072"/>
    <w:rsid w:val="004474DD"/>
    <w:rsid w:val="00465113"/>
    <w:rsid w:val="00467F3F"/>
    <w:rsid w:val="004727C2"/>
    <w:rsid w:val="00476144"/>
    <w:rsid w:val="004915EA"/>
    <w:rsid w:val="004A4493"/>
    <w:rsid w:val="004B3ED2"/>
    <w:rsid w:val="004B6597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1B1A"/>
    <w:rsid w:val="005324B1"/>
    <w:rsid w:val="005372FA"/>
    <w:rsid w:val="005559EE"/>
    <w:rsid w:val="00556337"/>
    <w:rsid w:val="00557E2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334C"/>
    <w:rsid w:val="005A459B"/>
    <w:rsid w:val="005A74EC"/>
    <w:rsid w:val="005B3D67"/>
    <w:rsid w:val="005B437C"/>
    <w:rsid w:val="005C13E7"/>
    <w:rsid w:val="005D0108"/>
    <w:rsid w:val="005E088C"/>
    <w:rsid w:val="005E6E43"/>
    <w:rsid w:val="005F4455"/>
    <w:rsid w:val="006104FF"/>
    <w:rsid w:val="00614B7C"/>
    <w:rsid w:val="006208F6"/>
    <w:rsid w:val="0062239B"/>
    <w:rsid w:val="00625B8A"/>
    <w:rsid w:val="00644D4E"/>
    <w:rsid w:val="00663536"/>
    <w:rsid w:val="006648D4"/>
    <w:rsid w:val="00673F18"/>
    <w:rsid w:val="00676CEB"/>
    <w:rsid w:val="00683A86"/>
    <w:rsid w:val="00691066"/>
    <w:rsid w:val="0069300B"/>
    <w:rsid w:val="006A4C72"/>
    <w:rsid w:val="006B2560"/>
    <w:rsid w:val="006D65F8"/>
    <w:rsid w:val="006F4D23"/>
    <w:rsid w:val="00707E1C"/>
    <w:rsid w:val="007175B9"/>
    <w:rsid w:val="007215A9"/>
    <w:rsid w:val="007253E8"/>
    <w:rsid w:val="00735140"/>
    <w:rsid w:val="0073645E"/>
    <w:rsid w:val="007366E5"/>
    <w:rsid w:val="00745196"/>
    <w:rsid w:val="00755346"/>
    <w:rsid w:val="00774977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64CC"/>
    <w:rsid w:val="007E7052"/>
    <w:rsid w:val="007F71A4"/>
    <w:rsid w:val="008030EE"/>
    <w:rsid w:val="00803392"/>
    <w:rsid w:val="00812148"/>
    <w:rsid w:val="00814B43"/>
    <w:rsid w:val="008219C6"/>
    <w:rsid w:val="0083016A"/>
    <w:rsid w:val="00846AAE"/>
    <w:rsid w:val="008659FD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424B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975"/>
    <w:rsid w:val="00A56B81"/>
    <w:rsid w:val="00A573CB"/>
    <w:rsid w:val="00A6314E"/>
    <w:rsid w:val="00A77B4D"/>
    <w:rsid w:val="00A8052D"/>
    <w:rsid w:val="00A8673E"/>
    <w:rsid w:val="00A86CF3"/>
    <w:rsid w:val="00A879C8"/>
    <w:rsid w:val="00A9077F"/>
    <w:rsid w:val="00AA04BD"/>
    <w:rsid w:val="00AA276C"/>
    <w:rsid w:val="00AA3257"/>
    <w:rsid w:val="00AA6A94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4DD8"/>
    <w:rsid w:val="00B204FE"/>
    <w:rsid w:val="00B25746"/>
    <w:rsid w:val="00B47E1E"/>
    <w:rsid w:val="00B54661"/>
    <w:rsid w:val="00B55487"/>
    <w:rsid w:val="00B763B5"/>
    <w:rsid w:val="00B90654"/>
    <w:rsid w:val="00B91175"/>
    <w:rsid w:val="00B9606C"/>
    <w:rsid w:val="00BA71B3"/>
    <w:rsid w:val="00BB34BE"/>
    <w:rsid w:val="00BC0E1A"/>
    <w:rsid w:val="00BC1472"/>
    <w:rsid w:val="00BD2DD6"/>
    <w:rsid w:val="00BD55EE"/>
    <w:rsid w:val="00BD642D"/>
    <w:rsid w:val="00BF5C80"/>
    <w:rsid w:val="00C3233C"/>
    <w:rsid w:val="00C36531"/>
    <w:rsid w:val="00C3763A"/>
    <w:rsid w:val="00C60281"/>
    <w:rsid w:val="00C7620B"/>
    <w:rsid w:val="00C779DA"/>
    <w:rsid w:val="00C814F7"/>
    <w:rsid w:val="00C81C04"/>
    <w:rsid w:val="00C91B4B"/>
    <w:rsid w:val="00C93DE1"/>
    <w:rsid w:val="00CA1ED0"/>
    <w:rsid w:val="00CA2E0A"/>
    <w:rsid w:val="00CB3192"/>
    <w:rsid w:val="00CC1B8B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B5FA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2E3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04C2"/>
    <w:rsid w:val="00F1202D"/>
    <w:rsid w:val="00F217AB"/>
    <w:rsid w:val="00F35A06"/>
    <w:rsid w:val="00F435D3"/>
    <w:rsid w:val="00F4641E"/>
    <w:rsid w:val="00F46425"/>
    <w:rsid w:val="00F5078D"/>
    <w:rsid w:val="00F534FB"/>
    <w:rsid w:val="00F56FFE"/>
    <w:rsid w:val="00F71562"/>
    <w:rsid w:val="00F866B1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A1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sh/Library/Containers/com.microsoft.Word/Data/Library/Caches/1033/TM16402609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1F45D1C720724084E8639BE18E7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F634-47EC-9E42-8114-719C6DE7FD85}"/>
      </w:docPartPr>
      <w:docPartBody>
        <w:p w:rsidR="000966FC" w:rsidRDefault="006104B2">
          <w:pPr>
            <w:pStyle w:val="191F45D1C720724084E8639BE18E7675"/>
          </w:pPr>
          <w:r w:rsidRPr="009D0878">
            <w:t>Address</w:t>
          </w:r>
        </w:p>
      </w:docPartBody>
    </w:docPart>
    <w:docPart>
      <w:docPartPr>
        <w:name w:val="06405788F61BF04382720DD8252A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233E5-4617-AF4A-8697-069651559746}"/>
      </w:docPartPr>
      <w:docPartBody>
        <w:p w:rsidR="000966FC" w:rsidRDefault="006104B2">
          <w:pPr>
            <w:pStyle w:val="06405788F61BF04382720DD8252AB336"/>
          </w:pPr>
          <w:r w:rsidRPr="009D0878">
            <w:t>Phone</w:t>
          </w:r>
        </w:p>
      </w:docPartBody>
    </w:docPart>
    <w:docPart>
      <w:docPartPr>
        <w:name w:val="5A9509DFA9AB2B409221B7A8CCFDE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3EC0F-F701-2A48-B23A-D71A0468084D}"/>
      </w:docPartPr>
      <w:docPartBody>
        <w:p w:rsidR="000966FC" w:rsidRDefault="006104B2">
          <w:pPr>
            <w:pStyle w:val="5A9509DFA9AB2B409221B7A8CCFDE5A9"/>
          </w:pPr>
          <w:r w:rsidRPr="009D0878">
            <w:t>Email</w:t>
          </w:r>
        </w:p>
      </w:docPartBody>
    </w:docPart>
    <w:docPart>
      <w:docPartPr>
        <w:name w:val="BBE02F51F83BE54AAB3FF5C28318D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0AEAA-D49C-F54F-A7D6-74DA298E7D6E}"/>
      </w:docPartPr>
      <w:docPartBody>
        <w:p w:rsidR="000966FC" w:rsidRDefault="006104B2">
          <w:pPr>
            <w:pStyle w:val="BBE02F51F83BE54AAB3FF5C28318DCFF"/>
          </w:pPr>
          <w:r w:rsidRPr="009D0878">
            <w:t>LinkedIn Profile</w:t>
          </w:r>
        </w:p>
      </w:docPartBody>
    </w:docPart>
    <w:docPart>
      <w:docPartPr>
        <w:name w:val="8831A27B8D7056438862BB9C469A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1B450-49F2-2A44-953E-C86F1EB2FEDA}"/>
      </w:docPartPr>
      <w:docPartBody>
        <w:p w:rsidR="000966FC" w:rsidRDefault="006104B2">
          <w:pPr>
            <w:pStyle w:val="8831A27B8D7056438862BB9C469AD3C1"/>
          </w:pPr>
          <w:r w:rsidRPr="00565B06">
            <w:t>Objective</w:t>
          </w:r>
        </w:p>
      </w:docPartBody>
    </w:docPart>
    <w:docPart>
      <w:docPartPr>
        <w:name w:val="E2044F7EBCAF944EBF92AAF5E6DEB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29973-4D68-5248-BD0A-DDD9A0898431}"/>
      </w:docPartPr>
      <w:docPartBody>
        <w:p w:rsidR="000966FC" w:rsidRDefault="006104B2">
          <w:pPr>
            <w:pStyle w:val="E2044F7EBCAF944EBF92AAF5E6DEB41F"/>
          </w:pPr>
          <w:r w:rsidRPr="00565B06">
            <w:t>Education</w:t>
          </w:r>
        </w:p>
      </w:docPartBody>
    </w:docPart>
    <w:docPart>
      <w:docPartPr>
        <w:name w:val="30ED4EFF1E2E934E97361D7A139AD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9CF9-9F99-124E-B697-CB9016E2DBE0}"/>
      </w:docPartPr>
      <w:docPartBody>
        <w:p w:rsidR="000966FC" w:rsidRDefault="006104B2">
          <w:pPr>
            <w:pStyle w:val="30ED4EFF1E2E934E97361D7A139AD44E"/>
          </w:pPr>
          <w:r w:rsidRPr="00565B06">
            <w:t>Experience</w:t>
          </w:r>
        </w:p>
      </w:docPartBody>
    </w:docPart>
    <w:docPart>
      <w:docPartPr>
        <w:name w:val="C65A665DA7EA204AA9A843BB69692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851C3-8B5B-5D44-9C21-0686E1B28BE6}"/>
      </w:docPartPr>
      <w:docPartBody>
        <w:p w:rsidR="000966FC" w:rsidRDefault="006104B2">
          <w:pPr>
            <w:pStyle w:val="C65A665DA7EA204AA9A843BB69692D8D"/>
          </w:pPr>
          <w:r w:rsidRPr="00565B06">
            <w:t>Skills</w:t>
          </w:r>
        </w:p>
      </w:docPartBody>
    </w:docPart>
    <w:docPart>
      <w:docPartPr>
        <w:name w:val="91D4219F9705344C9DA56CE28ED21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80AB-39A9-054C-9F5D-C08CCB0CD5CB}"/>
      </w:docPartPr>
      <w:docPartBody>
        <w:p w:rsidR="000966FC" w:rsidRDefault="006104B2">
          <w:pPr>
            <w:pStyle w:val="91D4219F9705344C9DA56CE28ED2195B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F7"/>
    <w:rsid w:val="00040F92"/>
    <w:rsid w:val="000966FC"/>
    <w:rsid w:val="002A37E2"/>
    <w:rsid w:val="002D660C"/>
    <w:rsid w:val="005C3D14"/>
    <w:rsid w:val="006104B2"/>
    <w:rsid w:val="00CA7CF9"/>
    <w:rsid w:val="00DF6D28"/>
    <w:rsid w:val="00E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BFB745F84EA4A8A2E3313AAA3C3E7">
    <w:name w:val="4AABFB745F84EA4A8A2E3313AAA3C3E7"/>
  </w:style>
  <w:style w:type="paragraph" w:customStyle="1" w:styleId="2078555AE28A4E4C933FFE085B73E6F2">
    <w:name w:val="2078555AE28A4E4C933FFE085B73E6F2"/>
  </w:style>
  <w:style w:type="paragraph" w:customStyle="1" w:styleId="191F45D1C720724084E8639BE18E7675">
    <w:name w:val="191F45D1C720724084E8639BE18E7675"/>
  </w:style>
  <w:style w:type="paragraph" w:customStyle="1" w:styleId="06405788F61BF04382720DD8252AB336">
    <w:name w:val="06405788F61BF04382720DD8252AB336"/>
  </w:style>
  <w:style w:type="paragraph" w:customStyle="1" w:styleId="5A9509DFA9AB2B409221B7A8CCFDE5A9">
    <w:name w:val="5A9509DFA9AB2B409221B7A8CCFDE5A9"/>
  </w:style>
  <w:style w:type="paragraph" w:customStyle="1" w:styleId="BBE02F51F83BE54AAB3FF5C28318DCFF">
    <w:name w:val="BBE02F51F83BE54AAB3FF5C28318DCFF"/>
  </w:style>
  <w:style w:type="paragraph" w:customStyle="1" w:styleId="FE7EF41240BCA748BF886673C431449A">
    <w:name w:val="FE7EF41240BCA748BF886673C431449A"/>
  </w:style>
  <w:style w:type="paragraph" w:customStyle="1" w:styleId="8831A27B8D7056438862BB9C469AD3C1">
    <w:name w:val="8831A27B8D7056438862BB9C469AD3C1"/>
  </w:style>
  <w:style w:type="paragraph" w:customStyle="1" w:styleId="8A7663C482044148AB187A25D8A1DFB1">
    <w:name w:val="8A7663C482044148AB187A25D8A1DFB1"/>
  </w:style>
  <w:style w:type="paragraph" w:customStyle="1" w:styleId="E2044F7EBCAF944EBF92AAF5E6DEB41F">
    <w:name w:val="E2044F7EBCAF944EBF92AAF5E6DEB41F"/>
  </w:style>
  <w:style w:type="paragraph" w:customStyle="1" w:styleId="7FE3BA8305E86E4E9004CFFF2125CAA4">
    <w:name w:val="7FE3BA8305E86E4E9004CFFF2125CAA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C3798EB3381EC4CAED343D08573A3FA">
    <w:name w:val="CC3798EB3381EC4CAED343D08573A3FA"/>
  </w:style>
  <w:style w:type="paragraph" w:customStyle="1" w:styleId="7269A54A024D154BAEAE8470BE004D85">
    <w:name w:val="7269A54A024D154BAEAE8470BE004D85"/>
  </w:style>
  <w:style w:type="paragraph" w:customStyle="1" w:styleId="69B531C80E6FC04198AC4669B399DAE1">
    <w:name w:val="69B531C80E6FC04198AC4669B399DAE1"/>
  </w:style>
  <w:style w:type="paragraph" w:customStyle="1" w:styleId="8E2662F7529D564AA51572576FC1506D">
    <w:name w:val="8E2662F7529D564AA51572576FC1506D"/>
  </w:style>
  <w:style w:type="paragraph" w:customStyle="1" w:styleId="C432CF2681FA4B408DF4A0E61C76F65E">
    <w:name w:val="C432CF2681FA4B408DF4A0E61C76F65E"/>
  </w:style>
  <w:style w:type="paragraph" w:customStyle="1" w:styleId="5347B9E8AF62AC4882E7BF2C42DA18D0">
    <w:name w:val="5347B9E8AF62AC4882E7BF2C42DA18D0"/>
  </w:style>
  <w:style w:type="paragraph" w:customStyle="1" w:styleId="1C609468942C4A47B250B6025B632D50">
    <w:name w:val="1C609468942C4A47B250B6025B632D50"/>
  </w:style>
  <w:style w:type="paragraph" w:customStyle="1" w:styleId="4AFA93A3CAA9554389C1AAEBB2D08164">
    <w:name w:val="4AFA93A3CAA9554389C1AAEBB2D08164"/>
  </w:style>
  <w:style w:type="paragraph" w:customStyle="1" w:styleId="E37E38B06DC29D4CA412BE5E52337E4D">
    <w:name w:val="E37E38B06DC29D4CA412BE5E52337E4D"/>
  </w:style>
  <w:style w:type="paragraph" w:customStyle="1" w:styleId="30ED4EFF1E2E934E97361D7A139AD44E">
    <w:name w:val="30ED4EFF1E2E934E97361D7A139AD44E"/>
  </w:style>
  <w:style w:type="paragraph" w:customStyle="1" w:styleId="E17183916799E64CB588D510AE84F299">
    <w:name w:val="E17183916799E64CB588D510AE84F299"/>
  </w:style>
  <w:style w:type="paragraph" w:customStyle="1" w:styleId="8121BDBE869DBE42B4CD37AFE2CEA73E">
    <w:name w:val="8121BDBE869DBE42B4CD37AFE2CEA73E"/>
  </w:style>
  <w:style w:type="paragraph" w:customStyle="1" w:styleId="A6C776E69BCA4947984E1A11EB61F7CA">
    <w:name w:val="A6C776E69BCA4947984E1A11EB61F7CA"/>
  </w:style>
  <w:style w:type="paragraph" w:customStyle="1" w:styleId="5B186CDE65F0B840A071D44D47E023BE">
    <w:name w:val="5B186CDE65F0B840A071D44D47E023BE"/>
  </w:style>
  <w:style w:type="paragraph" w:customStyle="1" w:styleId="39943500A00C1B42B5150C3796D97EFE">
    <w:name w:val="39943500A00C1B42B5150C3796D97EFE"/>
  </w:style>
  <w:style w:type="paragraph" w:customStyle="1" w:styleId="56D529B955E6C646B9E514E4B3C06FC0">
    <w:name w:val="56D529B955E6C646B9E514E4B3C06FC0"/>
  </w:style>
  <w:style w:type="paragraph" w:customStyle="1" w:styleId="C24E9C4DE97C0949AB067E39A65037AE">
    <w:name w:val="C24E9C4DE97C0949AB067E39A65037AE"/>
  </w:style>
  <w:style w:type="paragraph" w:customStyle="1" w:styleId="A5C25D0D999C014FAC28A8A96B3CF448">
    <w:name w:val="A5C25D0D999C014FAC28A8A96B3CF448"/>
  </w:style>
  <w:style w:type="paragraph" w:customStyle="1" w:styleId="FBA2A52B0694984481299988811A1DE6">
    <w:name w:val="FBA2A52B0694984481299988811A1DE6"/>
  </w:style>
  <w:style w:type="paragraph" w:customStyle="1" w:styleId="2C36095E5A48DC4498BDDFB2666FED93">
    <w:name w:val="2C36095E5A48DC4498BDDFB2666FED93"/>
  </w:style>
  <w:style w:type="paragraph" w:customStyle="1" w:styleId="C65A665DA7EA204AA9A843BB69692D8D">
    <w:name w:val="C65A665DA7EA204AA9A843BB69692D8D"/>
  </w:style>
  <w:style w:type="paragraph" w:customStyle="1" w:styleId="E1EA8833CDAB2E49867B5AB13E2FCC75">
    <w:name w:val="E1EA8833CDAB2E49867B5AB13E2FCC75"/>
  </w:style>
  <w:style w:type="paragraph" w:customStyle="1" w:styleId="027D4DCF7B5B25468F90A79AE7A05902">
    <w:name w:val="027D4DCF7B5B25468F90A79AE7A05902"/>
  </w:style>
  <w:style w:type="paragraph" w:customStyle="1" w:styleId="961D41D06D7968479880E5C3A4ED7A21">
    <w:name w:val="961D41D06D7968479880E5C3A4ED7A21"/>
  </w:style>
  <w:style w:type="paragraph" w:customStyle="1" w:styleId="A20B2688EF5EBD46899F763924B7A319">
    <w:name w:val="A20B2688EF5EBD46899F763924B7A319"/>
  </w:style>
  <w:style w:type="paragraph" w:customStyle="1" w:styleId="22094E1E9FDB9346B3B9CA5C89C020B4">
    <w:name w:val="22094E1E9FDB9346B3B9CA5C89C020B4"/>
  </w:style>
  <w:style w:type="paragraph" w:customStyle="1" w:styleId="91D4219F9705344C9DA56CE28ED2195B">
    <w:name w:val="91D4219F9705344C9DA56CE28ED2195B"/>
  </w:style>
  <w:style w:type="paragraph" w:customStyle="1" w:styleId="5879BF431F978B47A1205AC839B41EFE">
    <w:name w:val="5879BF431F978B47A1205AC839B41EFE"/>
  </w:style>
  <w:style w:type="paragraph" w:customStyle="1" w:styleId="ABF9A58D5E315E49BD6A98D355BFBF49">
    <w:name w:val="ABF9A58D5E315E49BD6A98D355BFBF49"/>
    <w:rsid w:val="00E318F7"/>
  </w:style>
  <w:style w:type="paragraph" w:customStyle="1" w:styleId="0DE3EF65D3D14447834EC2229EABB8BE">
    <w:name w:val="0DE3EF65D3D14447834EC2229EABB8BE"/>
    <w:rsid w:val="00E318F7"/>
  </w:style>
  <w:style w:type="paragraph" w:customStyle="1" w:styleId="4BBC767C4B4A884EB527F2B920DBEB1B">
    <w:name w:val="4BBC767C4B4A884EB527F2B920DBEB1B"/>
    <w:rsid w:val="00E318F7"/>
  </w:style>
  <w:style w:type="paragraph" w:customStyle="1" w:styleId="860C6F6E98631E4AA518484E57875BC7">
    <w:name w:val="860C6F6E98631E4AA518484E57875BC7"/>
    <w:rsid w:val="00E318F7"/>
  </w:style>
  <w:style w:type="paragraph" w:customStyle="1" w:styleId="9BEF7BBF8CC9FE43981C79AFB8D42E77">
    <w:name w:val="9BEF7BBF8CC9FE43981C79AFB8D42E77"/>
    <w:rsid w:val="00E318F7"/>
  </w:style>
  <w:style w:type="paragraph" w:customStyle="1" w:styleId="16936F791038EE4DB5AB5FD57F3DC0DC">
    <w:name w:val="16936F791038EE4DB5AB5FD57F3DC0DC"/>
    <w:rsid w:val="00E318F7"/>
  </w:style>
  <w:style w:type="paragraph" w:customStyle="1" w:styleId="F2D0E8684F92E24EB3FDA7F9A3146BE9">
    <w:name w:val="F2D0E8684F92E24EB3FDA7F9A3146BE9"/>
    <w:rsid w:val="00E318F7"/>
  </w:style>
  <w:style w:type="paragraph" w:customStyle="1" w:styleId="406F2572FE1BE643ADA92B8E6A730E76">
    <w:name w:val="406F2572FE1BE643ADA92B8E6A730E76"/>
    <w:rsid w:val="00DF6D28"/>
  </w:style>
  <w:style w:type="paragraph" w:customStyle="1" w:styleId="BE8DFBC4B2FD1B4ABA76829545CA219B">
    <w:name w:val="BE8DFBC4B2FD1B4ABA76829545CA219B"/>
    <w:rsid w:val="00DF6D28"/>
  </w:style>
  <w:style w:type="paragraph" w:customStyle="1" w:styleId="2018D998A9594E4FB20CC20891C046F1">
    <w:name w:val="2018D998A9594E4FB20CC20891C046F1"/>
    <w:rsid w:val="00DF6D28"/>
  </w:style>
  <w:style w:type="paragraph" w:customStyle="1" w:styleId="2FB4E79D51A66045A721FF6183FA5938">
    <w:name w:val="2FB4E79D51A66045A721FF6183FA5938"/>
    <w:rsid w:val="00DF6D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396 FERNBANK ROAD</CompanyAddress>
  <CompanyPhone>1(413)3022798</CompanyPhone>
  <CompanyFax/>
  <CompanyEmail>padillab@student.elms.edu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107</TotalTime>
  <Pages>2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Benigno Padilla III</dc:creator>
  <cp:keywords>https://www.linkedin.com/in/benigno-padilla-iii-1b04a111a/</cp:keywords>
  <dc:description/>
  <cp:lastModifiedBy>Benigno Padilla III</cp:lastModifiedBy>
  <cp:revision>22</cp:revision>
  <dcterms:created xsi:type="dcterms:W3CDTF">2017-09-22T19:02:00Z</dcterms:created>
  <dcterms:modified xsi:type="dcterms:W3CDTF">2017-09-25T12:44:00Z</dcterms:modified>
  <cp:category/>
  <cp:contentStatus/>
</cp:coreProperties>
</file>